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A64CCF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36A72BD" w14:textId="6A1DC478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5C0B8E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AECD2EE" w14:textId="1B84A3D5" w:rsidR="001B2ABD" w:rsidRDefault="005A4660" w:rsidP="00945CAC">
            <w:pPr>
              <w:pStyle w:val="Title"/>
            </w:pPr>
            <w:r>
              <w:t>Chanel esterhuizen</w:t>
            </w:r>
          </w:p>
        </w:tc>
      </w:tr>
      <w:tr w:rsidR="001B2ABD" w14:paraId="09C056AB" w14:textId="77777777" w:rsidTr="001B2ABD">
        <w:tc>
          <w:tcPr>
            <w:tcW w:w="3600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711873194"/>
              <w:placeholder>
                <w:docPart w:val="0FD15ABDAE78433ABA34CFFD9644A1C6"/>
              </w:placeholder>
              <w:temporary/>
              <w:showingPlcHdr/>
              <w15:appearance w15:val="hidden"/>
            </w:sdtPr>
            <w:sdtEndPr/>
            <w:sdtContent>
              <w:p w14:paraId="181773FA" w14:textId="77777777" w:rsidR="001B2ABD" w:rsidRPr="00945CAC" w:rsidRDefault="00036450" w:rsidP="00036450">
                <w:pPr>
                  <w:pStyle w:val="Heading3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Profile</w:t>
                </w:r>
              </w:p>
            </w:sdtContent>
          </w:sdt>
          <w:p w14:paraId="117CD922" w14:textId="6E6AA23A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ZA" w:eastAsia="en-ZA"/>
              </w:rPr>
              <w:drawing>
                <wp:anchor distT="0" distB="0" distL="114300" distR="114300" simplePos="0" relativeHeight="251659264" behindDoc="1" locked="0" layoutInCell="1" allowOverlap="1" wp14:anchorId="4F5D963E" wp14:editId="330D5BE3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52705</wp:posOffset>
                  </wp:positionV>
                  <wp:extent cx="1053465" cy="1607818"/>
                  <wp:effectExtent l="133350" t="114300" r="127635" b="16446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16078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73B183" w14:textId="56D50B5D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AE4797" w14:textId="193B3CBF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B19DF0" w14:textId="58154FDA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28558A" w14:textId="5C3BC65B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8090F" w14:textId="0E6551B4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55E9CB" w14:textId="201A5C71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C229A" w14:textId="1667E95A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CD807E" w14:textId="63F2A32B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FFEA8" w14:textId="77777777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E8FBDD" w14:textId="77777777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77C8C" w14:textId="77777777" w:rsidR="00945CAC" w:rsidRPr="00945CAC" w:rsidRDefault="00945CAC" w:rsidP="00945CA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54CA0C" w14:textId="5727485D" w:rsidR="00036450" w:rsidRPr="00945CAC" w:rsidRDefault="00036450" w:rsidP="00036450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1954003311"/>
              <w:placeholder>
                <w:docPart w:val="1FC3455C758141B3A51B218BD0DDB72F"/>
              </w:placeholder>
              <w:temporary/>
              <w:showingPlcHdr/>
              <w15:appearance w15:val="hidden"/>
            </w:sdtPr>
            <w:sdtEndPr/>
            <w:sdtContent>
              <w:p w14:paraId="39D81ADB" w14:textId="77777777" w:rsidR="00036450" w:rsidRPr="00945CAC" w:rsidRDefault="00CB0055" w:rsidP="00CB0055">
                <w:pPr>
                  <w:pStyle w:val="Heading3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  <w:szCs w:val="20"/>
              </w:rPr>
              <w:id w:val="1111563247"/>
              <w:placeholder>
                <w:docPart w:val="E06324FC22344FE3B75B7D30D5022253"/>
              </w:placeholder>
              <w:temporary/>
              <w:showingPlcHdr/>
              <w15:appearance w15:val="hidden"/>
            </w:sdtPr>
            <w:sdtEndPr/>
            <w:sdtContent>
              <w:p w14:paraId="328B1E00" w14:textId="77777777" w:rsidR="004D3011" w:rsidRPr="00945CAC" w:rsidRDefault="004D3011" w:rsidP="004D301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PHONE:</w:t>
                </w:r>
              </w:p>
            </w:sdtContent>
          </w:sdt>
          <w:p w14:paraId="1E0AA2B2" w14:textId="1AD612B8" w:rsidR="004D3011" w:rsidRPr="00945CAC" w:rsidRDefault="00945CAC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063 772 9708</w:t>
            </w:r>
          </w:p>
          <w:p w14:paraId="19103F16" w14:textId="77777777" w:rsidR="004D3011" w:rsidRPr="00945CAC" w:rsidRDefault="004D3011" w:rsidP="004D30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432BAF" w14:textId="77777777" w:rsidR="004D3011" w:rsidRPr="00945CAC" w:rsidRDefault="004D3011" w:rsidP="004D30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983C5" w14:textId="710FF9D2" w:rsidR="00036450" w:rsidRPr="00945CAC" w:rsidRDefault="00CD03A4" w:rsidP="004D3011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0260293"/>
                <w:placeholder>
                  <w:docPart w:val="4C4CFB044D734B8D9F83ED36B44428B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945CAC">
                  <w:rPr>
                    <w:rFonts w:ascii="Arial" w:hAnsi="Arial" w:cs="Arial"/>
                    <w:sz w:val="20"/>
                    <w:szCs w:val="20"/>
                  </w:rPr>
                  <w:t>EMAIL:</w:t>
                </w:r>
              </w:sdtContent>
            </w:sdt>
            <w:r w:rsidR="00945CAC" w:rsidRPr="00945CAC">
              <w:rPr>
                <w:rFonts w:ascii="Arial" w:hAnsi="Arial" w:cs="Arial"/>
                <w:sz w:val="20"/>
                <w:szCs w:val="20"/>
              </w:rPr>
              <w:t xml:space="preserve"> chanelesterhuizen2@gmail.com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-1444214663"/>
              <w:placeholder>
                <w:docPart w:val="A723FA2328CA4904ADB4A6A83F9F13BF"/>
              </w:placeholder>
              <w:temporary/>
              <w:showingPlcHdr/>
              <w15:appearance w15:val="hidden"/>
            </w:sdtPr>
            <w:sdtEndPr/>
            <w:sdtContent>
              <w:p w14:paraId="6F710BE8" w14:textId="77777777" w:rsidR="004D3011" w:rsidRPr="00945CAC" w:rsidRDefault="00CB0055" w:rsidP="00CB0055">
                <w:pPr>
                  <w:pStyle w:val="Heading3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Hobbies</w:t>
                </w:r>
              </w:p>
            </w:sdtContent>
          </w:sdt>
          <w:p w14:paraId="5EE2C056" w14:textId="7F0FC4BC" w:rsidR="004D3011" w:rsidRPr="00945CAC" w:rsidRDefault="00945CAC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Coding and Designing software programs.</w:t>
            </w:r>
          </w:p>
          <w:p w14:paraId="3BF9833A" w14:textId="13152182" w:rsidR="004D3011" w:rsidRPr="00945CAC" w:rsidRDefault="00945CAC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Travel</w:t>
            </w:r>
          </w:p>
          <w:p w14:paraId="6E2C15B2" w14:textId="20B543CB" w:rsidR="004D3011" w:rsidRPr="00945CAC" w:rsidRDefault="00945CAC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Series</w:t>
            </w:r>
          </w:p>
          <w:p w14:paraId="063C34CE" w14:textId="77777777" w:rsidR="004D3011" w:rsidRDefault="00945CAC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Fitness</w:t>
            </w:r>
          </w:p>
          <w:p w14:paraId="1735D63C" w14:textId="15C340A5" w:rsidR="00902344" w:rsidRDefault="00902344" w:rsidP="004D30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D7D367" w14:textId="6865B8AB" w:rsidR="00902344" w:rsidRPr="00945CAC" w:rsidRDefault="00902344" w:rsidP="00902344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information</w:t>
            </w:r>
          </w:p>
          <w:p w14:paraId="59D5C745" w14:textId="05AEFADE" w:rsidR="00902344" w:rsidRPr="00945CAC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B Driver’s License</w:t>
            </w:r>
          </w:p>
          <w:p w14:paraId="794A8C63" w14:textId="1F139982" w:rsidR="00902344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Age: 21 </w:t>
            </w:r>
          </w:p>
          <w:p w14:paraId="4DF4D0BD" w14:textId="094EB0C4" w:rsidR="00902344" w:rsidRPr="00945CAC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Children: None</w:t>
            </w:r>
          </w:p>
          <w:p w14:paraId="3BF8A881" w14:textId="3B2F53F9" w:rsidR="00902344" w:rsidRPr="00945CAC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Language: English, Afrikaans </w:t>
            </w:r>
          </w:p>
          <w:p w14:paraId="4D651E20" w14:textId="2CFD4FCC" w:rsidR="00902344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Status: Single</w:t>
            </w:r>
          </w:p>
          <w:p w14:paraId="7E93C2B1" w14:textId="0EC22DFD" w:rsidR="00902344" w:rsidRDefault="00902344" w:rsidP="004D30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492E66" w14:textId="4EC28359" w:rsidR="00902344" w:rsidRPr="00945CAC" w:rsidRDefault="00902344" w:rsidP="004D30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5C5B7" w14:textId="31064760" w:rsidR="001B2ABD" w:rsidRPr="00945CAC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0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1049110328"/>
              <w:placeholder>
                <w:docPart w:val="40B755F22E304EBD8FE22E726CD431E3"/>
              </w:placeholder>
              <w:temporary/>
              <w:showingPlcHdr/>
              <w15:appearance w15:val="hidden"/>
            </w:sdtPr>
            <w:sdtEndPr/>
            <w:sdtContent>
              <w:p w14:paraId="3CFEBBF9" w14:textId="77777777" w:rsidR="001B2ABD" w:rsidRPr="00945CAC" w:rsidRDefault="00E25A26" w:rsidP="00036450">
                <w:pPr>
                  <w:pStyle w:val="Heading2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EDUCATION</w:t>
                </w:r>
              </w:p>
            </w:sdtContent>
          </w:sdt>
          <w:p w14:paraId="137E05AB" w14:textId="58162EF6" w:rsidR="00036450" w:rsidRPr="00945CAC" w:rsidRDefault="005A4660" w:rsidP="00B359E4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Potchefstroom </w:t>
            </w: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Gimnasium</w:t>
            </w:r>
            <w:proofErr w:type="spellEnd"/>
          </w:p>
          <w:p w14:paraId="5D8A8663" w14:textId="4432937C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2013</w:t>
            </w:r>
            <w:r w:rsidR="00036450" w:rsidRPr="00945CAC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945CAC">
              <w:rPr>
                <w:rFonts w:ascii="Arial" w:hAnsi="Arial" w:cs="Arial"/>
                <w:sz w:val="20"/>
                <w:szCs w:val="20"/>
              </w:rPr>
              <w:t xml:space="preserve">2017 </w:t>
            </w:r>
            <w:r w:rsidRPr="00945CAC">
              <w:rPr>
                <w:rFonts w:ascii="Arial" w:hAnsi="Arial" w:cs="Arial"/>
                <w:sz w:val="20"/>
                <w:szCs w:val="20"/>
              </w:rPr>
              <w:t>Grade 8-12 (NSS acquired)</w:t>
            </w:r>
          </w:p>
          <w:p w14:paraId="64AC2C2A" w14:textId="265273D6" w:rsidR="00036450" w:rsidRPr="00945CAC" w:rsidRDefault="00036450" w:rsidP="00B359E4">
            <w:pPr>
              <w:pStyle w:val="Date"/>
              <w:rPr>
                <w:rFonts w:ascii="Arial" w:hAnsi="Arial" w:cs="Arial"/>
                <w:sz w:val="20"/>
                <w:szCs w:val="20"/>
              </w:rPr>
            </w:pPr>
          </w:p>
          <w:p w14:paraId="43234103" w14:textId="4A8DD927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b/>
                <w:sz w:val="20"/>
                <w:szCs w:val="20"/>
              </w:rPr>
              <w:t>School subjects:</w:t>
            </w:r>
            <w:r w:rsidRPr="00945CA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945CAC">
              <w:rPr>
                <w:rFonts w:ascii="Arial" w:hAnsi="Arial" w:cs="Arial"/>
                <w:sz w:val="20"/>
                <w:szCs w:val="20"/>
              </w:rPr>
              <w:t xml:space="preserve">Information Technology, Engineering and Graphic Design, Physical Science, Mathematics, English Home Language, Afrikaans Home Language, Life Orientation </w:t>
            </w:r>
          </w:p>
          <w:p w14:paraId="3C272631" w14:textId="3A81F325" w:rsidR="004D3011" w:rsidRPr="00945CAC" w:rsidRDefault="004D3011" w:rsidP="000364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F104F6" w14:textId="77777777" w:rsidR="00036450" w:rsidRPr="00945CAC" w:rsidRDefault="00036450" w:rsidP="000364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A508B3" w14:textId="77777777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CAC">
              <w:rPr>
                <w:rFonts w:ascii="Arial" w:hAnsi="Arial" w:cs="Arial"/>
                <w:b/>
                <w:sz w:val="20"/>
                <w:szCs w:val="20"/>
                <w:u w:val="single"/>
              </w:rPr>
              <w:t>Tertiary Education:</w:t>
            </w:r>
            <w:r w:rsidRPr="00945CAC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</w:p>
          <w:p w14:paraId="104B7B8B" w14:textId="77777777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b/>
                <w:sz w:val="20"/>
                <w:szCs w:val="20"/>
              </w:rPr>
              <w:t>2018 – current final year:</w:t>
            </w:r>
            <w:r w:rsidRPr="00945CA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945CAC">
              <w:rPr>
                <w:rFonts w:ascii="Arial" w:hAnsi="Arial" w:cs="Arial"/>
                <w:sz w:val="20"/>
                <w:szCs w:val="20"/>
              </w:rPr>
              <w:t>North-West University, Potchefstroom</w:t>
            </w:r>
          </w:p>
          <w:p w14:paraId="3ACF4609" w14:textId="7C9F6721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b/>
                <w:sz w:val="20"/>
                <w:szCs w:val="20"/>
              </w:rPr>
              <w:t>Field of Study:</w:t>
            </w:r>
            <w:r w:rsidRPr="00945CAC">
              <w:rPr>
                <w:rFonts w:ascii="Arial" w:hAnsi="Arial" w:cs="Arial"/>
                <w:b/>
                <w:sz w:val="20"/>
                <w:szCs w:val="20"/>
              </w:rPr>
              <w:tab/>
            </w: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Bsc</w:t>
            </w:r>
            <w:proofErr w:type="spellEnd"/>
            <w:r w:rsidRPr="00945CAC">
              <w:rPr>
                <w:rFonts w:ascii="Arial" w:hAnsi="Arial" w:cs="Arial"/>
                <w:sz w:val="20"/>
                <w:szCs w:val="20"/>
              </w:rPr>
              <w:t xml:space="preserve"> Information Technology</w:t>
            </w:r>
          </w:p>
          <w:p w14:paraId="0A44600B" w14:textId="7C252DA1" w:rsidR="005A4660" w:rsidRPr="00945CAC" w:rsidRDefault="005A4660" w:rsidP="005A4660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Golden Key International </w:t>
            </w: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Honour</w:t>
            </w:r>
            <w:proofErr w:type="spellEnd"/>
            <w:r w:rsidRPr="00945CAC">
              <w:rPr>
                <w:rFonts w:ascii="Arial" w:hAnsi="Arial" w:cs="Arial"/>
                <w:sz w:val="20"/>
                <w:szCs w:val="20"/>
              </w:rPr>
              <w:t xml:space="preserve"> Society membership as of 2019.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1001553383"/>
              <w:placeholder>
                <w:docPart w:val="D08DFFBAC8F843E0AEB01CCB37473576"/>
              </w:placeholder>
              <w:temporary/>
              <w:showingPlcHdr/>
              <w15:appearance w15:val="hidden"/>
            </w:sdtPr>
            <w:sdtEndPr/>
            <w:sdtContent>
              <w:p w14:paraId="5D0BBAC9" w14:textId="77777777" w:rsidR="00036450" w:rsidRPr="00945CAC" w:rsidRDefault="00036450" w:rsidP="00036450">
                <w:pPr>
                  <w:pStyle w:val="Heading2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Fonts w:ascii="Arial" w:hAnsi="Arial" w:cs="Arial"/>
                    <w:sz w:val="20"/>
                    <w:szCs w:val="20"/>
                  </w:rPr>
                  <w:t>WORK EXPERIENCE</w:t>
                </w:r>
              </w:p>
            </w:sdtContent>
          </w:sdt>
          <w:p w14:paraId="26099E31" w14:textId="732544A2" w:rsidR="00036450" w:rsidRPr="00945CAC" w:rsidRDefault="005A4660" w:rsidP="00B359E4">
            <w:pPr>
              <w:pStyle w:val="Heading4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Annique</w:t>
            </w:r>
            <w:proofErr w:type="spellEnd"/>
            <w:r w:rsidRPr="00945CAC">
              <w:rPr>
                <w:rFonts w:ascii="Arial" w:hAnsi="Arial" w:cs="Arial"/>
                <w:sz w:val="20"/>
                <w:szCs w:val="20"/>
              </w:rPr>
              <w:t xml:space="preserve"> Beauty </w:t>
            </w:r>
            <w:r w:rsidR="00945CAC" w:rsidRPr="00945CAC">
              <w:rPr>
                <w:rFonts w:ascii="Arial" w:hAnsi="Arial" w:cs="Arial"/>
                <w:sz w:val="20"/>
                <w:szCs w:val="20"/>
              </w:rPr>
              <w:t>Salon Receptionist</w:t>
            </w:r>
          </w:p>
          <w:p w14:paraId="5A068A3A" w14:textId="4461ED4D" w:rsidR="00036450" w:rsidRPr="00945CAC" w:rsidRDefault="005A4660" w:rsidP="00B359E4">
            <w:pPr>
              <w:pStyle w:val="Date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2019</w:t>
            </w:r>
            <w:r w:rsidR="00036450" w:rsidRPr="00945CAC">
              <w:rPr>
                <w:rFonts w:ascii="Arial" w:hAnsi="Arial" w:cs="Arial"/>
                <w:sz w:val="20"/>
                <w:szCs w:val="20"/>
              </w:rPr>
              <w:t>–</w:t>
            </w:r>
            <w:r w:rsidRPr="00945CAC">
              <w:rPr>
                <w:rFonts w:ascii="Arial" w:hAnsi="Arial" w:cs="Arial"/>
                <w:sz w:val="20"/>
                <w:szCs w:val="20"/>
              </w:rPr>
              <w:t>2020</w:t>
            </w:r>
          </w:p>
          <w:p w14:paraId="7BD96E7F" w14:textId="17EA331D" w:rsidR="005A4660" w:rsidRDefault="005A4660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Front-Desk Receptionist, </w:t>
            </w:r>
            <w:r w:rsidR="00945CAC" w:rsidRPr="00945CAC">
              <w:rPr>
                <w:rFonts w:ascii="Arial" w:hAnsi="Arial" w:cs="Arial"/>
                <w:sz w:val="20"/>
                <w:szCs w:val="20"/>
              </w:rPr>
              <w:t>Assistant,</w:t>
            </w:r>
            <w:r w:rsidRPr="00945CAC">
              <w:rPr>
                <w:rFonts w:ascii="Arial" w:hAnsi="Arial" w:cs="Arial"/>
                <w:sz w:val="20"/>
                <w:szCs w:val="20"/>
              </w:rPr>
              <w:t xml:space="preserve"> appointments, run errands, cash-up and sales.</w:t>
            </w:r>
          </w:p>
          <w:p w14:paraId="0EB78C0C" w14:textId="6D8B5831" w:rsidR="00902344" w:rsidRPr="00945CAC" w:rsidRDefault="00902344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02344">
              <w:rPr>
                <w:rFonts w:ascii="Arial" w:hAnsi="Arial" w:cs="Arial"/>
                <w:sz w:val="20"/>
                <w:szCs w:val="20"/>
              </w:rPr>
              <w:t>Annelize Du Plessis – 082 523 7064 [</w:t>
            </w:r>
            <w:proofErr w:type="spellStart"/>
            <w:r w:rsidRPr="00902344">
              <w:rPr>
                <w:rFonts w:ascii="Arial" w:hAnsi="Arial" w:cs="Arial"/>
                <w:sz w:val="20"/>
                <w:szCs w:val="20"/>
              </w:rPr>
              <w:t>Annique</w:t>
            </w:r>
            <w:proofErr w:type="spellEnd"/>
            <w:r w:rsidRPr="00902344">
              <w:rPr>
                <w:rFonts w:ascii="Arial" w:hAnsi="Arial" w:cs="Arial"/>
                <w:sz w:val="20"/>
                <w:szCs w:val="20"/>
              </w:rPr>
              <w:t xml:space="preserve"> Beauty Salon, Potchefstroom]</w:t>
            </w:r>
          </w:p>
          <w:p w14:paraId="1F15A637" w14:textId="3C13374A" w:rsidR="004D3011" w:rsidRPr="00945CAC" w:rsidRDefault="00036450" w:rsidP="0003645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AC2808A" w14:textId="564616EA" w:rsidR="004D3011" w:rsidRPr="00945CAC" w:rsidRDefault="00945CAC" w:rsidP="005A466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Matogen</w:t>
            </w:r>
            <w:proofErr w:type="spellEnd"/>
            <w:r w:rsidRPr="00945CAC">
              <w:rPr>
                <w:rFonts w:ascii="Arial" w:hAnsi="Arial" w:cs="Arial"/>
                <w:sz w:val="20"/>
                <w:szCs w:val="20"/>
              </w:rPr>
              <w:t xml:space="preserve"> IT</w:t>
            </w:r>
            <w:r w:rsidR="005A4660" w:rsidRPr="00945CAC">
              <w:rPr>
                <w:rFonts w:ascii="Arial" w:hAnsi="Arial" w:cs="Arial"/>
                <w:sz w:val="20"/>
                <w:szCs w:val="20"/>
              </w:rPr>
              <w:t xml:space="preserve"> internshi</w:t>
            </w:r>
            <w:r w:rsidR="005A4660" w:rsidRPr="00945CAC">
              <w:rPr>
                <w:rFonts w:ascii="Arial" w:hAnsi="Arial" w:cs="Arial"/>
                <w:sz w:val="20"/>
                <w:szCs w:val="20"/>
              </w:rPr>
              <w:t>p</w:t>
            </w:r>
          </w:p>
          <w:p w14:paraId="219ED728" w14:textId="7E8D9B4A" w:rsidR="005A4660" w:rsidRPr="00945CAC" w:rsidRDefault="005A4660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2C9FF95" w14:textId="07370F3E" w:rsidR="004D3011" w:rsidRPr="00945CAC" w:rsidRDefault="005A4660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Worked in a team and developed an app.</w:t>
            </w:r>
          </w:p>
          <w:p w14:paraId="3A5EBB9D" w14:textId="77777777" w:rsidR="004D3011" w:rsidRPr="00945CAC" w:rsidRDefault="004D3011" w:rsidP="000364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31D4C1" w14:textId="1A7A573B" w:rsidR="004D3011" w:rsidRPr="00945CAC" w:rsidRDefault="005A4660" w:rsidP="005A466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NWU IT-Walk </w:t>
            </w:r>
            <w:proofErr w:type="gramStart"/>
            <w:r w:rsidRPr="00945CAC"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 w:rsidRPr="00945CAC">
              <w:rPr>
                <w:rFonts w:ascii="Arial" w:hAnsi="Arial" w:cs="Arial"/>
                <w:sz w:val="20"/>
                <w:szCs w:val="20"/>
              </w:rPr>
              <w:t xml:space="preserve"> Services</w:t>
            </w:r>
            <w:r w:rsidR="004D3011" w:rsidRPr="00945CA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2714215" w14:textId="4AD153AA" w:rsidR="005A4660" w:rsidRPr="00945CAC" w:rsidRDefault="005A4660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CC1FEDA" w14:textId="02EAD8D7" w:rsidR="005A4660" w:rsidRDefault="005A4660" w:rsidP="004D3011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Helped students with IT related problems, installed needed software packages and data capturing.</w:t>
            </w:r>
          </w:p>
          <w:p w14:paraId="7AC1AAD3" w14:textId="77777777" w:rsidR="00902344" w:rsidRPr="00902344" w:rsidRDefault="00902344" w:rsidP="00902344">
            <w:pPr>
              <w:rPr>
                <w:rFonts w:ascii="Arial" w:hAnsi="Arial" w:cs="Arial"/>
                <w:sz w:val="20"/>
                <w:szCs w:val="20"/>
              </w:rPr>
            </w:pPr>
            <w:r w:rsidRPr="00902344">
              <w:rPr>
                <w:rFonts w:ascii="Arial" w:hAnsi="Arial" w:cs="Arial"/>
                <w:sz w:val="20"/>
                <w:szCs w:val="20"/>
              </w:rPr>
              <w:t>Houston Matthews – 067 097 6809 [NWU IT Walk in Services]</w:t>
            </w:r>
          </w:p>
          <w:p w14:paraId="0E88E208" w14:textId="345408B3" w:rsidR="005A4660" w:rsidRPr="00945CAC" w:rsidRDefault="005A4660" w:rsidP="004D30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B71DAE" w14:textId="47B59671" w:rsidR="005A4660" w:rsidRPr="00945CAC" w:rsidRDefault="005A4660" w:rsidP="005A466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Mike’s Kitchen Waitress </w:t>
            </w:r>
          </w:p>
          <w:p w14:paraId="52FA9405" w14:textId="07FD3087" w:rsidR="005A4660" w:rsidRPr="00945CAC" w:rsidRDefault="005A4660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20</w:t>
            </w:r>
            <w:r w:rsidRPr="00945CAC">
              <w:rPr>
                <w:rFonts w:ascii="Arial" w:hAnsi="Arial" w:cs="Arial"/>
                <w:sz w:val="20"/>
                <w:szCs w:val="20"/>
              </w:rPr>
              <w:t>16-2019</w:t>
            </w:r>
          </w:p>
          <w:p w14:paraId="720D6EBD" w14:textId="7914CCC4" w:rsidR="005A4660" w:rsidRPr="00945CAC" w:rsidRDefault="005A4660" w:rsidP="005A4660">
            <w:pPr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Serving customers as well as cleaning duties.</w:t>
            </w:r>
          </w:p>
          <w:p w14:paraId="67C0ED00" w14:textId="0564227A" w:rsidR="004D3011" w:rsidRPr="00945CAC" w:rsidRDefault="00902344" w:rsidP="00036450">
            <w:pPr>
              <w:rPr>
                <w:rFonts w:ascii="Arial" w:hAnsi="Arial" w:cs="Arial"/>
                <w:sz w:val="20"/>
                <w:szCs w:val="20"/>
              </w:rPr>
            </w:pPr>
            <w:r w:rsidRPr="00902344">
              <w:rPr>
                <w:rFonts w:ascii="Arial" w:hAnsi="Arial" w:cs="Arial"/>
                <w:sz w:val="20"/>
                <w:szCs w:val="20"/>
              </w:rPr>
              <w:t xml:space="preserve">Neil </w:t>
            </w:r>
            <w:proofErr w:type="spellStart"/>
            <w:r w:rsidRPr="00902344">
              <w:rPr>
                <w:rFonts w:ascii="Arial" w:hAnsi="Arial" w:cs="Arial"/>
                <w:sz w:val="20"/>
                <w:szCs w:val="20"/>
              </w:rPr>
              <w:t>Deerham</w:t>
            </w:r>
            <w:proofErr w:type="spellEnd"/>
            <w:r w:rsidRPr="00902344">
              <w:rPr>
                <w:rFonts w:ascii="Arial" w:hAnsi="Arial" w:cs="Arial"/>
                <w:sz w:val="20"/>
                <w:szCs w:val="20"/>
              </w:rPr>
              <w:t xml:space="preserve"> - 018 294 5758 [Manager at Mike’s Kitchen, Potchefstroom] 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1669594239"/>
              <w:placeholder>
                <w:docPart w:val="DEBFE9065C6F4DD7836A7BE0B9CC05E1"/>
              </w:placeholder>
              <w:temporary/>
              <w:showingPlcHdr/>
              <w15:appearance w15:val="hidden"/>
            </w:sdtPr>
            <w:sdtEndPr/>
            <w:sdtContent>
              <w:p w14:paraId="6F510E43" w14:textId="77777777" w:rsidR="00036450" w:rsidRPr="00945CAC" w:rsidRDefault="00180329" w:rsidP="00036450">
                <w:pPr>
                  <w:pStyle w:val="Heading2"/>
                  <w:rPr>
                    <w:rFonts w:ascii="Arial" w:hAnsi="Arial" w:cs="Arial"/>
                    <w:sz w:val="20"/>
                    <w:szCs w:val="20"/>
                  </w:rPr>
                </w:pPr>
                <w:r w:rsidRPr="00945CAC">
                  <w:rPr>
                    <w:rStyle w:val="Heading2Char"/>
                    <w:rFonts w:ascii="Arial" w:hAnsi="Arial" w:cs="Arial"/>
                    <w:b/>
                    <w:bCs/>
                    <w:caps/>
                    <w:sz w:val="20"/>
                    <w:szCs w:val="20"/>
                  </w:rPr>
                  <w:t>SKILLS</w:t>
                </w:r>
              </w:p>
            </w:sdtContent>
          </w:sdt>
          <w:p w14:paraId="74A47361" w14:textId="4BAAA5F5" w:rsidR="00945CAC" w:rsidRPr="00945CAC" w:rsidRDefault="00945CAC" w:rsidP="00945CAC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Software: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  <w:r w:rsidRPr="00945CAC">
              <w:rPr>
                <w:rFonts w:ascii="Arial" w:hAnsi="Arial" w:cs="Arial"/>
                <w:sz w:val="20"/>
                <w:szCs w:val="20"/>
              </w:rPr>
              <w:t>Delphi 2010, Scratch, Microsoft Word, Microsoft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CAC">
              <w:rPr>
                <w:rFonts w:ascii="Arial" w:hAnsi="Arial" w:cs="Arial"/>
                <w:sz w:val="20"/>
                <w:szCs w:val="20"/>
              </w:rPr>
              <w:t>Powerpoint</w:t>
            </w:r>
            <w:proofErr w:type="spellEnd"/>
            <w:r w:rsidRPr="00945CAC">
              <w:rPr>
                <w:rFonts w:ascii="Arial" w:hAnsi="Arial" w:cs="Arial"/>
                <w:sz w:val="20"/>
                <w:szCs w:val="20"/>
              </w:rPr>
              <w:t>, Microsoft Access, Microsoft Excel, Java,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5CAC">
              <w:rPr>
                <w:rFonts w:ascii="Arial" w:hAnsi="Arial" w:cs="Arial"/>
                <w:sz w:val="20"/>
                <w:szCs w:val="20"/>
              </w:rPr>
              <w:t>Python, C#</w:t>
            </w:r>
          </w:p>
          <w:p w14:paraId="5993D3F0" w14:textId="08662A06" w:rsidR="00945CAC" w:rsidRPr="00945CAC" w:rsidRDefault="00945CAC" w:rsidP="00945CAC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 xml:space="preserve">Customer and complaint handling. </w:t>
            </w:r>
          </w:p>
          <w:p w14:paraId="50CD4340" w14:textId="5266ED6A" w:rsidR="00945CAC" w:rsidRPr="00945CAC" w:rsidRDefault="00945CAC" w:rsidP="00945CAC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Able to work well under pressure.</w:t>
            </w:r>
          </w:p>
          <w:p w14:paraId="51AECF0D" w14:textId="7E96DE60" w:rsidR="00945CAC" w:rsidRPr="00945CAC" w:rsidRDefault="00945CAC" w:rsidP="00945CAC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Good time management.</w:t>
            </w:r>
          </w:p>
          <w:p w14:paraId="7CDE1031" w14:textId="4C9E0D17" w:rsidR="00945CAC" w:rsidRPr="00945CAC" w:rsidRDefault="00945CAC" w:rsidP="00945CAC">
            <w:pPr>
              <w:ind w:left="3600" w:hanging="3600"/>
              <w:rPr>
                <w:rFonts w:ascii="Arial" w:hAnsi="Arial" w:cs="Arial"/>
                <w:sz w:val="20"/>
                <w:szCs w:val="20"/>
              </w:rPr>
            </w:pPr>
            <w:r w:rsidRPr="00945CAC">
              <w:rPr>
                <w:rFonts w:ascii="Arial" w:hAnsi="Arial" w:cs="Arial"/>
                <w:sz w:val="20"/>
                <w:szCs w:val="20"/>
              </w:rPr>
              <w:t>Fast Learner</w:t>
            </w:r>
          </w:p>
          <w:p w14:paraId="139D0472" w14:textId="6CE9B5E7" w:rsidR="00036450" w:rsidRPr="00945CAC" w:rsidRDefault="00036450" w:rsidP="004D3011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945CAC" w14:paraId="1647EEDA" w14:textId="77777777" w:rsidTr="001B2ABD">
        <w:tc>
          <w:tcPr>
            <w:tcW w:w="3600" w:type="dxa"/>
          </w:tcPr>
          <w:p w14:paraId="62474E5D" w14:textId="77777777" w:rsidR="00945CAC" w:rsidRPr="00945CAC" w:rsidRDefault="00945CAC" w:rsidP="00036450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49629AA" w14:textId="77777777" w:rsidR="00945CAC" w:rsidRPr="00945CAC" w:rsidRDefault="00945CAC" w:rsidP="000C45FF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0" w:type="dxa"/>
          </w:tcPr>
          <w:p w14:paraId="6FC93D77" w14:textId="77777777" w:rsidR="00945CAC" w:rsidRPr="00945CAC" w:rsidRDefault="00945CAC" w:rsidP="0003645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C99C03" w14:textId="1EB8CABF" w:rsidR="0043117B" w:rsidRDefault="00CD03A4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223AE" w14:textId="77777777" w:rsidR="00CD03A4" w:rsidRDefault="00CD03A4" w:rsidP="000C45FF">
      <w:r>
        <w:separator/>
      </w:r>
    </w:p>
  </w:endnote>
  <w:endnote w:type="continuationSeparator" w:id="0">
    <w:p w14:paraId="016D9CBD" w14:textId="77777777" w:rsidR="00CD03A4" w:rsidRDefault="00CD03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98FD1" w14:textId="77777777" w:rsidR="00CD03A4" w:rsidRDefault="00CD03A4" w:rsidP="000C45FF">
      <w:r>
        <w:separator/>
      </w:r>
    </w:p>
  </w:footnote>
  <w:footnote w:type="continuationSeparator" w:id="0">
    <w:p w14:paraId="2C2E8F2C" w14:textId="77777777" w:rsidR="00CD03A4" w:rsidRDefault="00CD03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AB1F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7693C7" wp14:editId="761002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6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4660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02344"/>
    <w:rsid w:val="009260CD"/>
    <w:rsid w:val="00945CAC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03A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6EAC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el\AppData\Local\Microsoft\Office\16.0\DTS\en-US%7bC4EC4B9B-ABF1-4CAB-A4E9-E4B606BE79AF%7d\%7b4011B972-486F-4AD7-9148-0D1F2BAF4EB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15ABDAE78433ABA34CFFD9644A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7B096-3571-46DA-B40A-F080AF780EAA}"/>
      </w:docPartPr>
      <w:docPartBody>
        <w:p w:rsidR="00000000" w:rsidRDefault="00210018">
          <w:pPr>
            <w:pStyle w:val="0FD15ABDAE78433ABA34CFFD9644A1C6"/>
          </w:pPr>
          <w:r w:rsidRPr="00D5459D">
            <w:t>Profile</w:t>
          </w:r>
        </w:p>
      </w:docPartBody>
    </w:docPart>
    <w:docPart>
      <w:docPartPr>
        <w:name w:val="1FC3455C758141B3A51B218BD0DD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28D8-AA3E-4DFA-8451-BB15B22BD784}"/>
      </w:docPartPr>
      <w:docPartBody>
        <w:p w:rsidR="00000000" w:rsidRDefault="00210018">
          <w:pPr>
            <w:pStyle w:val="1FC3455C758141B3A51B218BD0DDB72F"/>
          </w:pPr>
          <w:r w:rsidRPr="00CB0055">
            <w:t>Contact</w:t>
          </w:r>
        </w:p>
      </w:docPartBody>
    </w:docPart>
    <w:docPart>
      <w:docPartPr>
        <w:name w:val="E06324FC22344FE3B75B7D30D502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4C21-D07F-410A-98C3-EF05865DDCBC}"/>
      </w:docPartPr>
      <w:docPartBody>
        <w:p w:rsidR="00000000" w:rsidRDefault="00210018">
          <w:pPr>
            <w:pStyle w:val="E06324FC22344FE3B75B7D30D5022253"/>
          </w:pPr>
          <w:r w:rsidRPr="004D3011">
            <w:t>PHONE:</w:t>
          </w:r>
        </w:p>
      </w:docPartBody>
    </w:docPart>
    <w:docPart>
      <w:docPartPr>
        <w:name w:val="4C4CFB044D734B8D9F83ED36B444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4B8F-EB1E-41C5-8C20-98ABEE24A7F8}"/>
      </w:docPartPr>
      <w:docPartBody>
        <w:p w:rsidR="00000000" w:rsidRDefault="00210018">
          <w:pPr>
            <w:pStyle w:val="4C4CFB044D734B8D9F83ED36B44428B8"/>
          </w:pPr>
          <w:r w:rsidRPr="004D3011">
            <w:t>EMAIL:</w:t>
          </w:r>
        </w:p>
      </w:docPartBody>
    </w:docPart>
    <w:docPart>
      <w:docPartPr>
        <w:name w:val="A723FA2328CA4904ADB4A6A83F9F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D8F8-9DA7-4876-9C3B-7A381C72DB49}"/>
      </w:docPartPr>
      <w:docPartBody>
        <w:p w:rsidR="00000000" w:rsidRDefault="00210018">
          <w:pPr>
            <w:pStyle w:val="A723FA2328CA4904ADB4A6A83F9F13BF"/>
          </w:pPr>
          <w:r w:rsidRPr="00CB0055">
            <w:t>Hobbies</w:t>
          </w:r>
        </w:p>
      </w:docPartBody>
    </w:docPart>
    <w:docPart>
      <w:docPartPr>
        <w:name w:val="40B755F22E304EBD8FE22E726CD4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D625C-1D09-4FD0-BD61-43A6618A85B0}"/>
      </w:docPartPr>
      <w:docPartBody>
        <w:p w:rsidR="00000000" w:rsidRDefault="00210018">
          <w:pPr>
            <w:pStyle w:val="40B755F22E304EBD8FE22E726CD431E3"/>
          </w:pPr>
          <w:r w:rsidRPr="00036450">
            <w:t>EDUCATION</w:t>
          </w:r>
        </w:p>
      </w:docPartBody>
    </w:docPart>
    <w:docPart>
      <w:docPartPr>
        <w:name w:val="D08DFFBAC8F843E0AEB01CCB3747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32E1E-B35D-4AE7-A8BF-1324D2484586}"/>
      </w:docPartPr>
      <w:docPartBody>
        <w:p w:rsidR="00000000" w:rsidRDefault="00210018">
          <w:pPr>
            <w:pStyle w:val="D08DFFBAC8F843E0AEB01CCB37473576"/>
          </w:pPr>
          <w:r w:rsidRPr="00036450">
            <w:t>WORK EXPERIENCE</w:t>
          </w:r>
        </w:p>
      </w:docPartBody>
    </w:docPart>
    <w:docPart>
      <w:docPartPr>
        <w:name w:val="DEBFE9065C6F4DD7836A7BE0B9CC0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0C737-343C-484D-BA74-C8DA3279BFCE}"/>
      </w:docPartPr>
      <w:docPartBody>
        <w:p w:rsidR="00000000" w:rsidRDefault="00210018">
          <w:pPr>
            <w:pStyle w:val="DEBFE9065C6F4DD7836A7BE0B9CC05E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EC"/>
    <w:rsid w:val="00210018"/>
    <w:rsid w:val="00C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610E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A0C9D6F054655BE1DD37795A9976D">
    <w:name w:val="BD7A0C9D6F054655BE1DD37795A9976D"/>
  </w:style>
  <w:style w:type="paragraph" w:customStyle="1" w:styleId="A6CDAF9EFAEF4EF0981C5B82B17F9C2D">
    <w:name w:val="A6CDAF9EFAEF4EF0981C5B82B17F9C2D"/>
  </w:style>
  <w:style w:type="paragraph" w:customStyle="1" w:styleId="0FD15ABDAE78433ABA34CFFD9644A1C6">
    <w:name w:val="0FD15ABDAE78433ABA34CFFD9644A1C6"/>
  </w:style>
  <w:style w:type="paragraph" w:customStyle="1" w:styleId="D3D6A6ABB13C49D1936C13EFEF41F494">
    <w:name w:val="D3D6A6ABB13C49D1936C13EFEF41F494"/>
  </w:style>
  <w:style w:type="paragraph" w:customStyle="1" w:styleId="1FC3455C758141B3A51B218BD0DDB72F">
    <w:name w:val="1FC3455C758141B3A51B218BD0DDB72F"/>
  </w:style>
  <w:style w:type="paragraph" w:customStyle="1" w:styleId="E06324FC22344FE3B75B7D30D5022253">
    <w:name w:val="E06324FC22344FE3B75B7D30D5022253"/>
  </w:style>
  <w:style w:type="paragraph" w:customStyle="1" w:styleId="E22EBC56EECF47A69F07E4F20DA70074">
    <w:name w:val="E22EBC56EECF47A69F07E4F20DA70074"/>
  </w:style>
  <w:style w:type="paragraph" w:customStyle="1" w:styleId="677931AB4E544B879E35579ACC814DD6">
    <w:name w:val="677931AB4E544B879E35579ACC814DD6"/>
  </w:style>
  <w:style w:type="paragraph" w:customStyle="1" w:styleId="7F6E930F8E574EAEB7C3C307A87A1BA0">
    <w:name w:val="7F6E930F8E574EAEB7C3C307A87A1BA0"/>
  </w:style>
  <w:style w:type="paragraph" w:customStyle="1" w:styleId="4C4CFB044D734B8D9F83ED36B44428B8">
    <w:name w:val="4C4CFB044D734B8D9F83ED36B44428B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4B4F6C97B549CBB94571B5E7C08673">
    <w:name w:val="274B4F6C97B549CBB94571B5E7C08673"/>
  </w:style>
  <w:style w:type="paragraph" w:customStyle="1" w:styleId="A723FA2328CA4904ADB4A6A83F9F13BF">
    <w:name w:val="A723FA2328CA4904ADB4A6A83F9F13BF"/>
  </w:style>
  <w:style w:type="paragraph" w:customStyle="1" w:styleId="F6DB598107314C8BBFB9781417D321B1">
    <w:name w:val="F6DB598107314C8BBFB9781417D321B1"/>
  </w:style>
  <w:style w:type="paragraph" w:customStyle="1" w:styleId="E44B7C05DF0144B590CB2F8242836551">
    <w:name w:val="E44B7C05DF0144B590CB2F8242836551"/>
  </w:style>
  <w:style w:type="paragraph" w:customStyle="1" w:styleId="AF4DE22DC4F44E3DBF568A1492AB61AC">
    <w:name w:val="AF4DE22DC4F44E3DBF568A1492AB61AC"/>
  </w:style>
  <w:style w:type="paragraph" w:customStyle="1" w:styleId="C635A29B2DE34FB0A3DBC04225FB83EB">
    <w:name w:val="C635A29B2DE34FB0A3DBC04225FB83EB"/>
  </w:style>
  <w:style w:type="paragraph" w:customStyle="1" w:styleId="40B755F22E304EBD8FE22E726CD431E3">
    <w:name w:val="40B755F22E304EBD8FE22E726CD431E3"/>
  </w:style>
  <w:style w:type="paragraph" w:customStyle="1" w:styleId="A8E91A0332B942CE81D5145BE0734064">
    <w:name w:val="A8E91A0332B942CE81D5145BE0734064"/>
  </w:style>
  <w:style w:type="paragraph" w:customStyle="1" w:styleId="162E0B7D315641A4AB2F71219FCE532B">
    <w:name w:val="162E0B7D315641A4AB2F71219FCE532B"/>
  </w:style>
  <w:style w:type="paragraph" w:customStyle="1" w:styleId="E74070999D4A4C099EB32037DE278618">
    <w:name w:val="E74070999D4A4C099EB32037DE278618"/>
  </w:style>
  <w:style w:type="paragraph" w:customStyle="1" w:styleId="7E499AD2B0AA42D7B34DD93BACA7C1B4">
    <w:name w:val="7E499AD2B0AA42D7B34DD93BACA7C1B4"/>
  </w:style>
  <w:style w:type="paragraph" w:customStyle="1" w:styleId="9C4AD566B6F14D5B8F75F35466703CA6">
    <w:name w:val="9C4AD566B6F14D5B8F75F35466703CA6"/>
  </w:style>
  <w:style w:type="paragraph" w:customStyle="1" w:styleId="10AA4B4217194D02A8C93D1F5F8093A8">
    <w:name w:val="10AA4B4217194D02A8C93D1F5F8093A8"/>
  </w:style>
  <w:style w:type="paragraph" w:customStyle="1" w:styleId="5ABBCEA0AAA4429CA0AAD542CC100D3A">
    <w:name w:val="5ABBCEA0AAA4429CA0AAD542CC100D3A"/>
  </w:style>
  <w:style w:type="paragraph" w:customStyle="1" w:styleId="D08DFFBAC8F843E0AEB01CCB37473576">
    <w:name w:val="D08DFFBAC8F843E0AEB01CCB37473576"/>
  </w:style>
  <w:style w:type="paragraph" w:customStyle="1" w:styleId="DA8A5873286043C991241F96BA09F2F6">
    <w:name w:val="DA8A5873286043C991241F96BA09F2F6"/>
  </w:style>
  <w:style w:type="paragraph" w:customStyle="1" w:styleId="AD289AA9D6B24E4EB36026D9ACA42B48">
    <w:name w:val="AD289AA9D6B24E4EB36026D9ACA42B48"/>
  </w:style>
  <w:style w:type="paragraph" w:customStyle="1" w:styleId="44C7A1F7D7EE4CC4913D718C1580FF90">
    <w:name w:val="44C7A1F7D7EE4CC4913D718C1580FF90"/>
  </w:style>
  <w:style w:type="paragraph" w:customStyle="1" w:styleId="163EB8C1EC5B4FBCA61166BB127F9EE4">
    <w:name w:val="163EB8C1EC5B4FBCA61166BB127F9EE4"/>
  </w:style>
  <w:style w:type="paragraph" w:customStyle="1" w:styleId="4406AA6221594034A292E22BDE04F897">
    <w:name w:val="4406AA6221594034A292E22BDE04F897"/>
  </w:style>
  <w:style w:type="paragraph" w:customStyle="1" w:styleId="9ED054EEEFC24DA0B91D011152259CBC">
    <w:name w:val="9ED054EEEFC24DA0B91D011152259CBC"/>
  </w:style>
  <w:style w:type="paragraph" w:customStyle="1" w:styleId="06DD945831824CF1AC43556A636A4FF1">
    <w:name w:val="06DD945831824CF1AC43556A636A4FF1"/>
  </w:style>
  <w:style w:type="paragraph" w:customStyle="1" w:styleId="A1991A23B3E145B486AE5D5C22BBEAF2">
    <w:name w:val="A1991A23B3E145B486AE5D5C22BBEAF2"/>
  </w:style>
  <w:style w:type="paragraph" w:customStyle="1" w:styleId="27E0CDB1F59B4385B49C89BF76DAD7C1">
    <w:name w:val="27E0CDB1F59B4385B49C89BF76DAD7C1"/>
  </w:style>
  <w:style w:type="paragraph" w:customStyle="1" w:styleId="D1451C3A075947A78A925B94EA04623E">
    <w:name w:val="D1451C3A075947A78A925B94EA04623E"/>
  </w:style>
  <w:style w:type="paragraph" w:customStyle="1" w:styleId="4B641EDE33C24E709EF6C9055ACB77DB">
    <w:name w:val="4B641EDE33C24E709EF6C9055ACB77DB"/>
  </w:style>
  <w:style w:type="paragraph" w:customStyle="1" w:styleId="B13B3BCE38A64F498C20DE25D503D85A">
    <w:name w:val="B13B3BCE38A64F498C20DE25D503D85A"/>
  </w:style>
  <w:style w:type="paragraph" w:customStyle="1" w:styleId="39B6C0CBA85E4415ABD9761E9F502880">
    <w:name w:val="39B6C0CBA85E4415ABD9761E9F502880"/>
  </w:style>
  <w:style w:type="paragraph" w:customStyle="1" w:styleId="BE0249F3AB0F4A31B31991CE817E52E1">
    <w:name w:val="BE0249F3AB0F4A31B31991CE817E52E1"/>
  </w:style>
  <w:style w:type="paragraph" w:customStyle="1" w:styleId="3D783816746B4118BACDB02FD7D7332D">
    <w:name w:val="3D783816746B4118BACDB02FD7D7332D"/>
  </w:style>
  <w:style w:type="character" w:customStyle="1" w:styleId="Heading2Char">
    <w:name w:val="Heading 2 Char"/>
    <w:basedOn w:val="DefaultParagraphFont"/>
    <w:link w:val="Heading2"/>
    <w:uiPriority w:val="9"/>
    <w:rsid w:val="00C610E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EBFE9065C6F4DD7836A7BE0B9CC05E1">
    <w:name w:val="DEBFE9065C6F4DD7836A7BE0B9CC05E1"/>
  </w:style>
  <w:style w:type="paragraph" w:customStyle="1" w:styleId="5A02133866D042CAA4EB96CFC84EAB0C">
    <w:name w:val="5A02133866D042CAA4EB96CFC84EAB0C"/>
    <w:rsid w:val="00C610EC"/>
  </w:style>
  <w:style w:type="paragraph" w:customStyle="1" w:styleId="BD84ADA6037B4BC397C69E9E73C5DD29">
    <w:name w:val="BD84ADA6037B4BC397C69E9E73C5DD29"/>
    <w:rsid w:val="00C610EC"/>
  </w:style>
  <w:style w:type="paragraph" w:customStyle="1" w:styleId="E8779DDEB71C47788A5BB6EA68878E41">
    <w:name w:val="E8779DDEB71C47788A5BB6EA68878E41"/>
    <w:rsid w:val="00C610EC"/>
  </w:style>
  <w:style w:type="paragraph" w:customStyle="1" w:styleId="D88713B561554B7E882942DB21BB3C08">
    <w:name w:val="D88713B561554B7E882942DB21BB3C08"/>
    <w:rsid w:val="00C610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{4011B972-486F-4AD7-9148-0D1F2BAF4EB5}tf00546271_win32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2020-09-09T07:28:00Z</dcterms:created>
  <dcterms:modified xsi:type="dcterms:W3CDTF">2020-09-09T07:55:00Z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